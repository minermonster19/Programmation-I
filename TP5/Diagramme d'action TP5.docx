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589D" w14:textId="660D28B3" w:rsidR="00613FC0" w:rsidRPr="003265C2" w:rsidRDefault="00F768D8" w:rsidP="00613FC0">
      <w:pPr>
        <w:pStyle w:val="Default"/>
      </w:pPr>
      <w:r w:rsidRPr="003265C2">
        <w:t>AUTEUR: Alexis Provost</w:t>
      </w:r>
      <w:r w:rsidRPr="003265C2">
        <w:br/>
      </w:r>
      <w:r w:rsidRPr="003265C2">
        <w:br/>
      </w:r>
      <w:r w:rsidRPr="003265C2">
        <w:br/>
      </w:r>
      <w:r w:rsidR="00613FC0" w:rsidRPr="003265C2">
        <w:t>┌──</w:t>
      </w:r>
      <w:r w:rsidRPr="003265C2">
        <w:t xml:space="preserve"> </w:t>
      </w:r>
      <w:r w:rsidR="00613FC0" w:rsidRPr="003265C2">
        <w:rPr>
          <w:i/>
          <w:iCs/>
        </w:rPr>
        <w:t xml:space="preserve">* </w:t>
      </w:r>
      <w:r w:rsidR="00471A53" w:rsidRPr="003265C2">
        <w:t xml:space="preserve">Analyse du générateur </w:t>
      </w:r>
      <w:proofErr w:type="gramStart"/>
      <w:r w:rsidR="00471A53" w:rsidRPr="003265C2">
        <w:t>rand(</w:t>
      </w:r>
      <w:proofErr w:type="gramEnd"/>
      <w:r w:rsidR="00471A53" w:rsidRPr="003265C2">
        <w:t>)</w:t>
      </w:r>
    </w:p>
    <w:p w14:paraId="57154157" w14:textId="2A3949B0" w:rsidR="00B4643B" w:rsidRDefault="00B4643B" w:rsidP="002B05FD">
      <w:pPr>
        <w:pStyle w:val="Default"/>
      </w:pPr>
      <w:r w:rsidRPr="003265C2">
        <w:t>│</w:t>
      </w:r>
    </w:p>
    <w:p w14:paraId="2E9A8672" w14:textId="0CD80A71" w:rsidR="003265C2" w:rsidRDefault="002B05FD" w:rsidP="002B05FD">
      <w:pPr>
        <w:pStyle w:val="Default"/>
        <w:rPr>
          <w:rFonts w:eastAsia="Times New Roman"/>
        </w:rPr>
      </w:pPr>
      <w:r w:rsidRPr="003265C2">
        <w:t xml:space="preserve">│ </w:t>
      </w:r>
      <w:r w:rsidRPr="002B05FD">
        <w:rPr>
          <w:rFonts w:eastAsia="Times New Roman"/>
        </w:rPr>
        <w:t xml:space="preserve">╔══ </w:t>
      </w:r>
      <w:r w:rsidRPr="003265C2">
        <w:rPr>
          <w:rFonts w:eastAsia="Times New Roman"/>
        </w:rPr>
        <w:t>POUR</w:t>
      </w:r>
      <w:r w:rsidR="003265C2" w:rsidRPr="003265C2">
        <w:rPr>
          <w:rFonts w:eastAsia="Times New Roman"/>
        </w:rPr>
        <w:t xml:space="preserve"> i ALLANT DE 0 A 6 PAR PAS DE 1 FAIRE</w:t>
      </w:r>
    </w:p>
    <w:p w14:paraId="6A736469" w14:textId="4DF7A669" w:rsidR="00B4643B" w:rsidRPr="003265C2" w:rsidRDefault="00B4643B" w:rsidP="002B05FD">
      <w:pPr>
        <w:pStyle w:val="Default"/>
        <w:rPr>
          <w:rFonts w:eastAsia="Times New Roman"/>
        </w:rPr>
      </w:pPr>
      <w:r w:rsidRPr="003265C2">
        <w:t xml:space="preserve">│ </w:t>
      </w:r>
      <w:r w:rsidRPr="002B05FD">
        <w:rPr>
          <w:rFonts w:eastAsia="Times New Roman"/>
        </w:rPr>
        <w:t>║</w:t>
      </w:r>
      <w:r>
        <w:rPr>
          <w:rFonts w:eastAsia="Times New Roman"/>
        </w:rPr>
        <w:t xml:space="preserve"> </w:t>
      </w:r>
      <w:proofErr w:type="spellStart"/>
      <w:r w:rsidRPr="00B4643B">
        <w:rPr>
          <w:rFonts w:eastAsia="Times New Roman"/>
        </w:rPr>
        <w:t>srand</w:t>
      </w:r>
      <w:proofErr w:type="spellEnd"/>
      <w:r w:rsidRPr="00B4643B">
        <w:rPr>
          <w:rFonts w:eastAsia="Times New Roman"/>
        </w:rPr>
        <w:t>(</w:t>
      </w:r>
      <w:proofErr w:type="gramStart"/>
      <w:r w:rsidRPr="00B4643B">
        <w:rPr>
          <w:rFonts w:eastAsia="Times New Roman"/>
        </w:rPr>
        <w:t>time(</w:t>
      </w:r>
      <w:proofErr w:type="gramEnd"/>
      <w:r w:rsidRPr="00B4643B">
        <w:rPr>
          <w:rFonts w:eastAsia="Times New Roman"/>
        </w:rPr>
        <w:t>0))</w:t>
      </w:r>
    </w:p>
    <w:p w14:paraId="3636E434" w14:textId="0F026F67" w:rsidR="003265C2" w:rsidRPr="002B05FD" w:rsidRDefault="003265C2" w:rsidP="003265C2">
      <w:pPr>
        <w:pStyle w:val="Default"/>
        <w:rPr>
          <w:rFonts w:eastAsia="Times New Roman"/>
        </w:rPr>
      </w:pPr>
      <w:r w:rsidRPr="003265C2">
        <w:t xml:space="preserve">│ </w:t>
      </w:r>
      <w:r w:rsidRPr="002B05FD">
        <w:rPr>
          <w:rFonts w:eastAsia="Times New Roman"/>
        </w:rPr>
        <w:t>║</w:t>
      </w:r>
      <w:r w:rsidRPr="003265C2">
        <w:t xml:space="preserve"> </w:t>
      </w:r>
      <w:r w:rsidRPr="002B05FD">
        <w:rPr>
          <w:rFonts w:eastAsia="Times New Roman"/>
        </w:rPr>
        <w:t xml:space="preserve">╔══ </w:t>
      </w:r>
      <w:r w:rsidRPr="003265C2">
        <w:rPr>
          <w:rFonts w:eastAsia="Times New Roman"/>
        </w:rPr>
        <w:t xml:space="preserve">POUR </w:t>
      </w:r>
      <w:r w:rsidRPr="003265C2">
        <w:rPr>
          <w:rFonts w:eastAsia="Times New Roman"/>
        </w:rPr>
        <w:t>j</w:t>
      </w:r>
      <w:r w:rsidRPr="003265C2">
        <w:rPr>
          <w:rFonts w:eastAsia="Times New Roman"/>
        </w:rPr>
        <w:t xml:space="preserve"> ALLANT DE 0 A </w:t>
      </w:r>
      <w:proofErr w:type="spellStart"/>
      <w:r w:rsidRPr="003265C2">
        <w:rPr>
          <w:rFonts w:eastAsia="Times New Roman"/>
        </w:rPr>
        <w:t>pow</w:t>
      </w:r>
      <w:proofErr w:type="spellEnd"/>
      <w:r w:rsidRPr="003265C2">
        <w:rPr>
          <w:rFonts w:eastAsia="Times New Roman"/>
        </w:rPr>
        <w:t>(</w:t>
      </w:r>
      <w:proofErr w:type="gramStart"/>
      <w:r w:rsidRPr="003265C2">
        <w:rPr>
          <w:rFonts w:eastAsia="Times New Roman"/>
        </w:rPr>
        <w:t>10,i</w:t>
      </w:r>
      <w:proofErr w:type="gramEnd"/>
      <w:r w:rsidRPr="003265C2">
        <w:rPr>
          <w:rFonts w:eastAsia="Times New Roman"/>
        </w:rPr>
        <w:t>)</w:t>
      </w:r>
      <w:r w:rsidRPr="003265C2">
        <w:rPr>
          <w:rFonts w:eastAsia="Times New Roman"/>
        </w:rPr>
        <w:t xml:space="preserve"> PAR PAS DE 1 FAIRE</w:t>
      </w:r>
    </w:p>
    <w:p w14:paraId="72DD761B" w14:textId="6E20412C" w:rsidR="003265C2" w:rsidRPr="003265C2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║ Lancer le dé </w:t>
      </w:r>
    </w:p>
    <w:p w14:paraId="1DA83FEB" w14:textId="14465D28" w:rsidR="003265C2" w:rsidRPr="003265C2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║ 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┌── SI 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>Roll == 1</w:t>
      </w:r>
    </w:p>
    <w:p w14:paraId="66712513" w14:textId="30B7E230" w:rsidR="003265C2" w:rsidRPr="002B05FD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║ </w:t>
      </w:r>
      <w:proofErr w:type="gramStart"/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>│  Rolled</w:t>
      </w:r>
      <w:proofErr w:type="gramEnd"/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>1++</w:t>
      </w:r>
    </w:p>
    <w:p w14:paraId="3508D422" w14:textId="3BA255AD" w:rsidR="003265C2" w:rsidRPr="003265C2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║ 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>├──Sinon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SI</w:t>
      </w:r>
      <w:r w:rsidR="008F7E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8F7E5C" w:rsidRPr="008F7E5C">
        <w:rPr>
          <w:rFonts w:ascii="Courier New" w:eastAsia="Times New Roman" w:hAnsi="Courier New" w:cs="Courier New"/>
          <w:color w:val="000000"/>
          <w:sz w:val="24"/>
          <w:szCs w:val="24"/>
        </w:rPr>
        <w:t>Roll == 2</w:t>
      </w:r>
    </w:p>
    <w:p w14:paraId="365CB673" w14:textId="196D0F53" w:rsidR="003265C2" w:rsidRPr="003265C2" w:rsidRDefault="003265C2" w:rsidP="003265C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 </w:t>
      </w:r>
      <w:r w:rsidR="008F7E5C" w:rsidRPr="008F7E5C">
        <w:rPr>
          <w:rFonts w:ascii="Courier New" w:eastAsia="Times New Roman" w:hAnsi="Courier New" w:cs="Courier New"/>
          <w:color w:val="000000"/>
          <w:sz w:val="24"/>
          <w:szCs w:val="24"/>
        </w:rPr>
        <w:t>Rolled</w:t>
      </w:r>
      <w:proofErr w:type="gramEnd"/>
      <w:r w:rsidR="008F7E5C" w:rsidRPr="008F7E5C">
        <w:rPr>
          <w:rFonts w:ascii="Courier New" w:eastAsia="Times New Roman" w:hAnsi="Courier New" w:cs="Courier New"/>
          <w:color w:val="000000"/>
          <w:sz w:val="24"/>
          <w:szCs w:val="24"/>
        </w:rPr>
        <w:t>2++</w:t>
      </w:r>
    </w:p>
    <w:p w14:paraId="46E81291" w14:textId="6EB8EE5A" w:rsidR="008F7E5C" w:rsidRPr="003265C2" w:rsidRDefault="008F7E5C" w:rsidP="008F7E5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║ 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>├──Sinon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SI </w:t>
      </w:r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Roll ==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</w:p>
    <w:p w14:paraId="501D319F" w14:textId="07F1AC5C" w:rsidR="008F7E5C" w:rsidRPr="003265C2" w:rsidRDefault="008F7E5C" w:rsidP="008F7E5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 </w:t>
      </w:r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>Rolled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>++</w:t>
      </w:r>
    </w:p>
    <w:p w14:paraId="16A7F9D5" w14:textId="670322A2" w:rsidR="008F7E5C" w:rsidRPr="003265C2" w:rsidRDefault="008F7E5C" w:rsidP="008F7E5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║ 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>├──Sinon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SI </w:t>
      </w:r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Roll ==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</w:p>
    <w:p w14:paraId="45281341" w14:textId="5D6E0AA7" w:rsidR="008F7E5C" w:rsidRPr="003265C2" w:rsidRDefault="008F7E5C" w:rsidP="008F7E5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 </w:t>
      </w:r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>Rolled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>++</w:t>
      </w:r>
    </w:p>
    <w:p w14:paraId="0C62BBBB" w14:textId="0CBF69C6" w:rsidR="008F7E5C" w:rsidRPr="003265C2" w:rsidRDefault="008F7E5C" w:rsidP="008F7E5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║ 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>├──Sinon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SI </w:t>
      </w:r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Roll ==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</w:p>
    <w:p w14:paraId="42C8AEB4" w14:textId="619BA293" w:rsidR="008F7E5C" w:rsidRPr="003265C2" w:rsidRDefault="008F7E5C" w:rsidP="008F7E5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 </w:t>
      </w:r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>Rolled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>++</w:t>
      </w:r>
    </w:p>
    <w:p w14:paraId="558E397D" w14:textId="66EBDB0F" w:rsidR="008F7E5C" w:rsidRPr="003265C2" w:rsidRDefault="008F7E5C" w:rsidP="008F7E5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║ 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>├──Sinon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SI </w:t>
      </w:r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Roll == 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6</w:t>
      </w:r>
    </w:p>
    <w:p w14:paraId="4C404800" w14:textId="2AB8CF8C" w:rsidR="008F7E5C" w:rsidRPr="003265C2" w:rsidRDefault="008F7E5C" w:rsidP="008F7E5C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gramStart"/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 </w:t>
      </w:r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>Rolled</w:t>
      </w:r>
      <w:proofErr w:type="gramEnd"/>
      <w:r>
        <w:rPr>
          <w:rFonts w:ascii="Courier New" w:eastAsia="Times New Roman" w:hAnsi="Courier New" w:cs="Courier New"/>
          <w:color w:val="000000"/>
          <w:sz w:val="24"/>
          <w:szCs w:val="24"/>
        </w:rPr>
        <w:t>6</w:t>
      </w:r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>++</w:t>
      </w:r>
    </w:p>
    <w:p w14:paraId="6A0B2C97" w14:textId="227973AC" w:rsidR="008F7E5C" w:rsidRDefault="008F7E5C" w:rsidP="003265C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║ 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>└──</w:t>
      </w:r>
    </w:p>
    <w:p w14:paraId="2857624E" w14:textId="79F51184" w:rsidR="008F7E5C" w:rsidRPr="002B05FD" w:rsidRDefault="008F7E5C" w:rsidP="003265C2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 w:rsidRPr="003265C2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║ </w:t>
      </w:r>
      <w:proofErr w:type="spellStart"/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>NumberOfRolls</w:t>
      </w:r>
      <w:proofErr w:type="spellEnd"/>
      <w:r w:rsidRPr="008F7E5C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j + 1</w:t>
      </w:r>
    </w:p>
    <w:p w14:paraId="370AD916" w14:textId="68E86EEC" w:rsidR="003265C2" w:rsidRPr="002B05FD" w:rsidRDefault="003265C2" w:rsidP="003265C2">
      <w:pPr>
        <w:pStyle w:val="Default"/>
        <w:rPr>
          <w:rFonts w:eastAsia="Times New Roman"/>
        </w:rPr>
      </w:pPr>
      <w:r w:rsidRPr="003265C2">
        <w:rPr>
          <w:rFonts w:eastAsia="Times New Roman"/>
        </w:rPr>
        <w:t xml:space="preserve">│ </w:t>
      </w:r>
      <w:r w:rsidRPr="002B05FD">
        <w:rPr>
          <w:rFonts w:eastAsia="Times New Roman"/>
        </w:rPr>
        <w:t>║</w:t>
      </w:r>
      <w:r w:rsidRPr="003265C2">
        <w:rPr>
          <w:rFonts w:eastAsia="Times New Roman"/>
        </w:rPr>
        <w:t xml:space="preserve"> </w:t>
      </w:r>
      <w:r w:rsidRPr="003265C2">
        <w:rPr>
          <w:rFonts w:eastAsia="Times New Roman"/>
        </w:rPr>
        <w:t>╚══</w:t>
      </w:r>
    </w:p>
    <w:p w14:paraId="278C5429" w14:textId="13B1E384" w:rsidR="002B05FD" w:rsidRDefault="002B05FD" w:rsidP="002B05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</w:t>
      </w:r>
      <w:bookmarkStart w:id="0" w:name="_Hlk92641994"/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║</w:t>
      </w:r>
      <w:bookmarkEnd w:id="0"/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B4643B" w:rsidRPr="003265C2">
        <w:rPr>
          <w:rFonts w:ascii="Courier New" w:hAnsi="Courier New" w:cs="Courier New"/>
          <w:sz w:val="24"/>
          <w:szCs w:val="24"/>
        </w:rPr>
        <w:t>Écrire</w:t>
      </w:r>
      <w:r w:rsidR="00B4643B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41709" w:rsidRPr="00741709">
        <w:rPr>
          <w:rFonts w:ascii="Courier New" w:eastAsia="Times New Roman" w:hAnsi="Courier New" w:cs="Courier New"/>
          <w:color w:val="000000"/>
          <w:sz w:val="24"/>
          <w:szCs w:val="24"/>
        </w:rPr>
        <w:t>Rolled</w:t>
      </w:r>
      <w:r w:rsidR="0074170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2, </w:t>
      </w:r>
      <w:r w:rsidR="00741709" w:rsidRPr="00741709">
        <w:rPr>
          <w:rFonts w:ascii="Courier New" w:eastAsia="Times New Roman" w:hAnsi="Courier New" w:cs="Courier New"/>
          <w:color w:val="000000"/>
          <w:sz w:val="24"/>
          <w:szCs w:val="24"/>
        </w:rPr>
        <w:t>Rolled</w:t>
      </w:r>
      <w:r w:rsidR="00741709"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  <w:r w:rsidR="0074170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="00741709" w:rsidRPr="0074170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41709" w:rsidRPr="00741709">
        <w:rPr>
          <w:rFonts w:ascii="Courier New" w:eastAsia="Times New Roman" w:hAnsi="Courier New" w:cs="Courier New"/>
          <w:color w:val="000000"/>
          <w:sz w:val="24"/>
          <w:szCs w:val="24"/>
        </w:rPr>
        <w:t>Rolled</w:t>
      </w:r>
      <w:r w:rsidR="00741709"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  <w:r w:rsidR="0074170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="00741709" w:rsidRPr="0074170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41709" w:rsidRPr="00741709">
        <w:rPr>
          <w:rFonts w:ascii="Courier New" w:eastAsia="Times New Roman" w:hAnsi="Courier New" w:cs="Courier New"/>
          <w:color w:val="000000"/>
          <w:sz w:val="24"/>
          <w:szCs w:val="24"/>
        </w:rPr>
        <w:t>Rolled</w:t>
      </w:r>
      <w:r w:rsidR="00741709"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  <w:r w:rsidR="0074170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="00741709" w:rsidRPr="0074170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="00741709" w:rsidRPr="00741709">
        <w:rPr>
          <w:rFonts w:ascii="Courier New" w:eastAsia="Times New Roman" w:hAnsi="Courier New" w:cs="Courier New"/>
          <w:color w:val="000000"/>
          <w:sz w:val="24"/>
          <w:szCs w:val="24"/>
        </w:rPr>
        <w:t>Rolled</w:t>
      </w:r>
      <w:r w:rsidR="00741709">
        <w:rPr>
          <w:rFonts w:ascii="Courier New" w:eastAsia="Times New Roman" w:hAnsi="Courier New" w:cs="Courier New"/>
          <w:color w:val="000000"/>
          <w:sz w:val="24"/>
          <w:szCs w:val="24"/>
        </w:rPr>
        <w:t>6</w:t>
      </w:r>
      <w:r w:rsidR="00741709"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  <w:r w:rsidR="0074170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</w:p>
    <w:p w14:paraId="2A71ECF6" w14:textId="71754086" w:rsidR="00741709" w:rsidRDefault="00741709" w:rsidP="002B05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║ 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float</w:t>
      </w:r>
      <w:proofErr w:type="spellEnd"/>
      <w:proofErr w:type="gram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)(</w:t>
      </w:r>
      <w:proofErr w:type="gramEnd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(Rolled1 * 100) / </w:t>
      </w:r>
      <w:proofErr w:type="spell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NumberOfRolls</w:t>
      </w:r>
      <w:proofErr w:type="spellEnd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1BFE9616" w14:textId="3A394453" w:rsidR="00741709" w:rsidRDefault="00741709" w:rsidP="002B05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║ 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float</w:t>
      </w:r>
      <w:proofErr w:type="spellEnd"/>
      <w:proofErr w:type="gram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)(</w:t>
      </w:r>
      <w:proofErr w:type="gramEnd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(Rolled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2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100) / </w:t>
      </w:r>
      <w:proofErr w:type="spell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NumberOfRolls</w:t>
      </w:r>
      <w:proofErr w:type="spellEnd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0EADAAF" w14:textId="41FEF081" w:rsidR="00741709" w:rsidRPr="002B05FD" w:rsidRDefault="00741709" w:rsidP="0074170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║ 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float</w:t>
      </w:r>
      <w:proofErr w:type="spellEnd"/>
      <w:proofErr w:type="gram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)(</w:t>
      </w:r>
      <w:proofErr w:type="gramEnd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(Rolled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3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100) / </w:t>
      </w:r>
      <w:proofErr w:type="spell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NumberOfRolls</w:t>
      </w:r>
      <w:proofErr w:type="spellEnd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CD45AEB" w14:textId="6C5D6239" w:rsidR="00741709" w:rsidRPr="002B05FD" w:rsidRDefault="00741709" w:rsidP="0074170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║ 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float</w:t>
      </w:r>
      <w:proofErr w:type="spellEnd"/>
      <w:proofErr w:type="gram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)(</w:t>
      </w:r>
      <w:proofErr w:type="gramEnd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(Rolled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4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100) / </w:t>
      </w:r>
      <w:proofErr w:type="spell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NumberOfRolls</w:t>
      </w:r>
      <w:proofErr w:type="spellEnd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EE9F863" w14:textId="558E0AFC" w:rsidR="00741709" w:rsidRDefault="00741709" w:rsidP="002B05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║ 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float</w:t>
      </w:r>
      <w:proofErr w:type="spellEnd"/>
      <w:proofErr w:type="gram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)(</w:t>
      </w:r>
      <w:proofErr w:type="gramEnd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(Rolled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5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100) / </w:t>
      </w:r>
      <w:proofErr w:type="spell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NumberOfRolls</w:t>
      </w:r>
      <w:proofErr w:type="spellEnd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738DF227" w14:textId="7F5E4E83" w:rsidR="00741709" w:rsidRDefault="00741709" w:rsidP="002B05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║ 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spell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float</w:t>
      </w:r>
      <w:proofErr w:type="spellEnd"/>
      <w:proofErr w:type="gram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)(</w:t>
      </w:r>
      <w:proofErr w:type="gramEnd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(Rolled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6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* 100) / </w:t>
      </w:r>
      <w:proofErr w:type="spellStart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NumberOfRolls</w:t>
      </w:r>
      <w:proofErr w:type="spellEnd"/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>,</w:t>
      </w:r>
    </w:p>
    <w:p w14:paraId="5FF6FFE2" w14:textId="4B6D07F6" w:rsidR="00741709" w:rsidRDefault="00741709" w:rsidP="002B05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║ </w:t>
      </w:r>
      <w:r w:rsidRPr="003265C2">
        <w:rPr>
          <w:rFonts w:ascii="Courier New" w:hAnsi="Courier New" w:cs="Courier New"/>
          <w:sz w:val="24"/>
          <w:szCs w:val="24"/>
        </w:rPr>
        <w:t>Écrire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r w:rsidRPr="00741709">
        <w:rPr>
          <w:rFonts w:ascii="Courier New" w:eastAsia="Times New Roman" w:hAnsi="Courier New" w:cs="Courier New"/>
          <w:color w:val="000000"/>
          <w:sz w:val="24"/>
          <w:szCs w:val="24"/>
        </w:rPr>
        <w:t>Pressez une touche pour continuez</w:t>
      </w:r>
    </w:p>
    <w:p w14:paraId="30D73E16" w14:textId="1CA269AD" w:rsidR="009F47A9" w:rsidRDefault="009F47A9" w:rsidP="002B05FD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</w:p>
    <w:p w14:paraId="4FB962CD" w14:textId="650F5CAB" w:rsidR="009F47A9" w:rsidRPr="009F47A9" w:rsidRDefault="009F47A9" w:rsidP="009F47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│ ║ </w:t>
      </w:r>
      <w:r w:rsidRPr="009F47A9">
        <w:rPr>
          <w:rFonts w:ascii="Courier New" w:eastAsia="Times New Roman" w:hAnsi="Courier New" w:cs="Courier New"/>
          <w:color w:val="000000"/>
          <w:sz w:val="24"/>
          <w:szCs w:val="24"/>
        </w:rPr>
        <w:t>_</w:t>
      </w:r>
      <w:proofErr w:type="spellStart"/>
      <w:proofErr w:type="gramStart"/>
      <w:r w:rsidRPr="009F47A9">
        <w:rPr>
          <w:rFonts w:ascii="Courier New" w:eastAsia="Times New Roman" w:hAnsi="Courier New" w:cs="Courier New"/>
          <w:color w:val="000000"/>
          <w:sz w:val="24"/>
          <w:szCs w:val="24"/>
        </w:rPr>
        <w:t>getch</w:t>
      </w:r>
      <w:proofErr w:type="spellEnd"/>
      <w:r w:rsidRPr="009F47A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F47A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5822E980" w14:textId="6596CBA5" w:rsidR="009F47A9" w:rsidRPr="002B05FD" w:rsidRDefault="009F47A9" w:rsidP="009F47A9">
      <w:pPr>
        <w:autoSpaceDE w:val="0"/>
        <w:autoSpaceDN w:val="0"/>
        <w:adjustRightInd w:val="0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2B05FD">
        <w:rPr>
          <w:rFonts w:ascii="Courier New" w:eastAsia="Times New Roman" w:hAnsi="Courier New" w:cs="Courier New"/>
          <w:color w:val="000000"/>
          <w:sz w:val="24"/>
          <w:szCs w:val="24"/>
        </w:rPr>
        <w:t>│ ║</w:t>
      </w:r>
      <w:r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</w:t>
      </w:r>
      <w:proofErr w:type="spellStart"/>
      <w:proofErr w:type="gramStart"/>
      <w:r w:rsidRPr="009F47A9">
        <w:rPr>
          <w:rFonts w:ascii="Courier New" w:eastAsia="Times New Roman" w:hAnsi="Courier New" w:cs="Courier New"/>
          <w:color w:val="000000"/>
          <w:sz w:val="24"/>
          <w:szCs w:val="24"/>
        </w:rPr>
        <w:t>clrscr</w:t>
      </w:r>
      <w:proofErr w:type="spellEnd"/>
      <w:r w:rsidRPr="009F47A9">
        <w:rPr>
          <w:rFonts w:ascii="Courier New" w:eastAsia="Times New Roman" w:hAnsi="Courier New" w:cs="Courier New"/>
          <w:color w:val="000000"/>
          <w:sz w:val="24"/>
          <w:szCs w:val="24"/>
        </w:rPr>
        <w:t>(</w:t>
      </w:r>
      <w:proofErr w:type="gramEnd"/>
      <w:r w:rsidRPr="009F47A9">
        <w:rPr>
          <w:rFonts w:ascii="Courier New" w:eastAsia="Times New Roman" w:hAnsi="Courier New" w:cs="Courier New"/>
          <w:color w:val="000000"/>
          <w:sz w:val="24"/>
          <w:szCs w:val="24"/>
        </w:rPr>
        <w:t>)</w:t>
      </w:r>
    </w:p>
    <w:p w14:paraId="6CF82000" w14:textId="373D92A1" w:rsidR="000C3605" w:rsidRPr="003265C2" w:rsidRDefault="002B05FD" w:rsidP="002B05FD">
      <w:pPr>
        <w:pStyle w:val="Default"/>
      </w:pPr>
      <w:r w:rsidRPr="003265C2">
        <w:rPr>
          <w:rFonts w:eastAsia="Times New Roman"/>
        </w:rPr>
        <w:t>│ ╚══</w:t>
      </w:r>
    </w:p>
    <w:p w14:paraId="7C5F8FFD" w14:textId="633BABA1" w:rsidR="005C6FDC" w:rsidRPr="003265C2" w:rsidRDefault="007C18A2">
      <w:pPr>
        <w:rPr>
          <w:rFonts w:ascii="Courier New" w:hAnsi="Courier New" w:cs="Courier New"/>
          <w:sz w:val="24"/>
          <w:szCs w:val="24"/>
        </w:rPr>
      </w:pPr>
      <w:r w:rsidRPr="003265C2">
        <w:rPr>
          <w:rFonts w:ascii="Courier New" w:hAnsi="Courier New" w:cs="Courier New"/>
          <w:sz w:val="24"/>
          <w:szCs w:val="24"/>
        </w:rPr>
        <w:t>└──</w:t>
      </w:r>
      <w:r w:rsidR="00613FC0" w:rsidRPr="003265C2">
        <w:rPr>
          <w:rFonts w:ascii="Courier New" w:hAnsi="Courier New" w:cs="Courier New"/>
          <w:sz w:val="24"/>
          <w:szCs w:val="24"/>
        </w:rPr>
        <w:t xml:space="preserve"> </w:t>
      </w:r>
      <w:r w:rsidR="000C3605" w:rsidRPr="003265C2">
        <w:rPr>
          <w:rFonts w:ascii="Courier New" w:hAnsi="Courier New" w:cs="Courier New"/>
          <w:sz w:val="24"/>
          <w:szCs w:val="24"/>
        </w:rPr>
        <w:t xml:space="preserve">Écrire </w:t>
      </w:r>
      <w:r w:rsidR="00471A53" w:rsidRPr="003265C2">
        <w:rPr>
          <w:rFonts w:ascii="Courier New" w:hAnsi="Courier New" w:cs="Courier New"/>
          <w:sz w:val="24"/>
          <w:szCs w:val="24"/>
        </w:rPr>
        <w:t>"A U R E V O I R"</w:t>
      </w:r>
    </w:p>
    <w:sectPr w:rsidR="005C6FDC" w:rsidRPr="003265C2" w:rsidSect="004A7618"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3FC0"/>
    <w:rsid w:val="000C3605"/>
    <w:rsid w:val="002B05FD"/>
    <w:rsid w:val="002B3CC4"/>
    <w:rsid w:val="002B55FB"/>
    <w:rsid w:val="002C1395"/>
    <w:rsid w:val="002F102A"/>
    <w:rsid w:val="002F7ED1"/>
    <w:rsid w:val="003265C2"/>
    <w:rsid w:val="00471A53"/>
    <w:rsid w:val="004A6133"/>
    <w:rsid w:val="004A7618"/>
    <w:rsid w:val="005B4E0B"/>
    <w:rsid w:val="005C6FDC"/>
    <w:rsid w:val="00613FC0"/>
    <w:rsid w:val="006527C5"/>
    <w:rsid w:val="0065314C"/>
    <w:rsid w:val="00735F02"/>
    <w:rsid w:val="00741709"/>
    <w:rsid w:val="007C18A2"/>
    <w:rsid w:val="00837D21"/>
    <w:rsid w:val="008F7E5C"/>
    <w:rsid w:val="00913C18"/>
    <w:rsid w:val="009876A1"/>
    <w:rsid w:val="009F47A9"/>
    <w:rsid w:val="00AF4284"/>
    <w:rsid w:val="00B374B0"/>
    <w:rsid w:val="00B4643B"/>
    <w:rsid w:val="00B66BE1"/>
    <w:rsid w:val="00BD350E"/>
    <w:rsid w:val="00CA5A1F"/>
    <w:rsid w:val="00D72148"/>
    <w:rsid w:val="00D94891"/>
    <w:rsid w:val="00EA2E60"/>
    <w:rsid w:val="00F7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07DA0"/>
  <w15:docId w15:val="{82AB3887-C5D1-449F-AAF1-4BFC16855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FC0"/>
    <w:pPr>
      <w:spacing w:after="160" w:line="256" w:lineRule="auto"/>
    </w:pPr>
    <w:rPr>
      <w:rFonts w:eastAsiaTheme="minorHAnsi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efault">
    <w:name w:val="Default"/>
    <w:rsid w:val="00613FC0"/>
    <w:pPr>
      <w:autoSpaceDE w:val="0"/>
      <w:autoSpaceDN w:val="0"/>
      <w:adjustRightInd w:val="0"/>
      <w:spacing w:after="0" w:line="240" w:lineRule="auto"/>
    </w:pPr>
    <w:rPr>
      <w:rFonts w:ascii="Courier New" w:eastAsiaTheme="minorHAnsi" w:hAnsi="Courier New" w:cs="Courier New"/>
      <w:color w:val="000000"/>
      <w:sz w:val="24"/>
      <w:szCs w:val="24"/>
    </w:rPr>
  </w:style>
  <w:style w:type="table" w:styleId="Grilledutableau">
    <w:name w:val="Table Grid"/>
    <w:basedOn w:val="TableauNormal"/>
    <w:uiPriority w:val="59"/>
    <w:rsid w:val="005B4E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13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5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91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Alexis\Google%20Drive\CEGEP\CVM%20Session%201\Informatique%201\Cours%204\Diagramme%20d'action%20(1)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Diagramme d'action (1).dotm</Template>
  <TotalTime>241</TotalTime>
  <Pages>1</Pages>
  <Words>149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Alexis</dc:creator>
  <cp:keywords/>
  <dc:description/>
  <cp:lastModifiedBy>Provost, Alexis</cp:lastModifiedBy>
  <cp:revision>20</cp:revision>
  <dcterms:created xsi:type="dcterms:W3CDTF">2022-01-05T22:01:00Z</dcterms:created>
  <dcterms:modified xsi:type="dcterms:W3CDTF">2022-01-09T22:50:00Z</dcterms:modified>
</cp:coreProperties>
</file>